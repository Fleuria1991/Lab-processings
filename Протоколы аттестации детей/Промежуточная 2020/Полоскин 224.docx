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А.В.Полоскин</w:t>
      </w:r>
    </w:p>
    <w:p>
      <w:pPr>
        <w:pStyle w:val="9"/>
      </w:pPr>
      <w:r>
        <w:t>Дата проведения: 26/12/20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4-год-обучения-2"/>
      <w:r>
        <w:t>Группа № 224, год обучения 2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Русанов Кирилл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Ермошин Егор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Наркевская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Сухарев Артур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Мелешкин Юрий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Тагиров Гарри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Гришанова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Федулов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Чернобельская Валерия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Богданова Светлана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Семенова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Башилов Константин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____12_____ обучающихся. Из них по результатам аттестации: (Показатель результативности) ____12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E7C644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2021-01-27T16:47:00Z</dcterms:created>
  <dc:creator>Vadim Khaitov</dc:creator>
  <cp:lastModifiedBy>Vadim Khaitov</cp:lastModifiedBy>
  <dcterms:modified xsi:type="dcterms:W3CDTF">2021-01-27T16:48:04Z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