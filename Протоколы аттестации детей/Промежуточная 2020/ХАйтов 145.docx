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bookmarkStart w:id="4" w:name="_GoBack"/>
      <w:bookmarkEnd w:id="4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В.М.Хайтов</w:t>
      </w:r>
    </w:p>
    <w:p>
      <w:pPr>
        <w:pStyle w:val="9"/>
      </w:pPr>
      <w:r>
        <w:t>Дата проведения: 09/01/21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145-год-обучения-1"/>
      <w:r>
        <w:t>Группа № 145, год обучения 1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Сафонов Роман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Коррой Алексей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Кудрина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Попов Василий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Махнюк Арина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Демидова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Каретная Вероника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Федорова Ксения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Ершова Татьяна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Островский Виктор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Демидова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Черняхович Дарья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Кудряшов Тимофей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Меличева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Богатушин Матвей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Скибицкий Роман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Рольник Софья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Шишкина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Атамонов Андрей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Селезнева Алиса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Сафонов Роман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Коррой Алексей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Кудрина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Попов Василий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Махнюк Арина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Демидова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Каретная Вероника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Федорова Ксения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Ершова Татьяна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Островский Виктор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Демидова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Черняхович Дарья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Кудряшов Тимофей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Меличева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Богатушин Матвей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Скибицкий Роман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Рольник Софья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Шишкина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Атамонов Андрей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Селезнева Алиса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____40_____ обучающихся. Из них по результатам аттестации: (Показатель результативности) ____40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EBD41E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qFormat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uiPriority w:val="0"/>
    <w:rPr>
      <w:color w:val="0000CF"/>
      <w:shd w:val="clear" w:fill="F8F8F8"/>
    </w:rPr>
  </w:style>
  <w:style w:type="character" w:customStyle="1" w:styleId="30">
    <w:name w:val="ConstantTok"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uiPriority w:val="0"/>
    <w:rPr>
      <w:color w:val="000000"/>
      <w:shd w:val="clear" w:fill="F8F8F8"/>
    </w:rPr>
  </w:style>
  <w:style w:type="character" w:customStyle="1" w:styleId="33">
    <w:name w:val="StringTok"/>
    <w:uiPriority w:val="0"/>
    <w:rPr>
      <w:color w:val="4E9A06"/>
      <w:shd w:val="clear" w:fill="F8F8F8"/>
    </w:rPr>
  </w:style>
  <w:style w:type="character" w:customStyle="1" w:styleId="34">
    <w:name w:val="VerbatimStringTok"/>
    <w:uiPriority w:val="0"/>
    <w:rPr>
      <w:color w:val="4E9A06"/>
      <w:shd w:val="clear" w:fill="F8F8F8"/>
    </w:rPr>
  </w:style>
  <w:style w:type="character" w:customStyle="1" w:styleId="35">
    <w:name w:val="SpecialStringTok"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uiPriority w:val="0"/>
    <w:rPr>
      <w:b/>
      <w:i/>
      <w:color w:val="8F5902"/>
      <w:shd w:val="clear" w:fill="F8F8F8"/>
    </w:rPr>
  </w:style>
  <w:style w:type="character" w:customStyle="1" w:styleId="41">
    <w:name w:val="OtherTok"/>
    <w:uiPriority w:val="0"/>
    <w:rPr>
      <w:color w:val="8F5902"/>
      <w:shd w:val="clear" w:fill="F8F8F8"/>
    </w:rPr>
  </w:style>
  <w:style w:type="character" w:customStyle="1" w:styleId="42">
    <w:name w:val="FunctionTok"/>
    <w:uiPriority w:val="0"/>
    <w:rPr>
      <w:color w:val="000000"/>
      <w:shd w:val="clear" w:fill="F8F8F8"/>
    </w:rPr>
  </w:style>
  <w:style w:type="character" w:customStyle="1" w:styleId="43">
    <w:name w:val="VariableTok"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2021-01-27T16:43:00Z</dcterms:created>
  <dc:creator>Vadim Khaitov</dc:creator>
  <cp:lastModifiedBy>Vadim Khaitov</cp:lastModifiedBy>
  <dcterms:modified xsi:type="dcterms:W3CDTF">2021-01-27T16:43:53Z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1049-11.2.0.9937</vt:lpwstr>
  </property>
</Properties>
</file>